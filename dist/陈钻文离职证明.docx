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陈钻文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44018319960818491X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11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11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陈钻文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44018319960818491X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11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11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