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公司存留（联）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廖丽满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441422199710133427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咨询师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23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79" w:leftChars="133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员工签字：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2022  年  05  月 23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┈┈┈┈┈┈┈┈┈┈┈┈┈┈┈┈┈┈┈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骑缝章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┈┈┈┈┈┈┈┈┈┈┈┈┈┈┈┈┈┈┈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632" w:firstLineChars="300"/>
        <w:jc w:val="right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员工存留（联）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廖丽满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441422199710133427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咨询师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23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2022  年  05  月 23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986" w:right="969" w:bottom="986" w:left="9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margin">
            <wp:align>bottom</wp:align>
          </wp:positionV>
          <wp:extent cx="5274310" cy="5170170"/>
          <wp:effectExtent l="0" t="0" r="0" b="0"/>
          <wp:wrapNone/>
          <wp:docPr id="7" name="WordPictureWatermark47272" descr="微信图片_2020092518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47272" descr="微信图片_20200925184744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70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15EAE"/>
    <w:rsid w:val="0228375B"/>
    <w:rsid w:val="085E743E"/>
    <w:rsid w:val="15896F81"/>
    <w:rsid w:val="17675805"/>
    <w:rsid w:val="1A2067A9"/>
    <w:rsid w:val="1D573E37"/>
    <w:rsid w:val="23D15EAE"/>
    <w:rsid w:val="349D1BF9"/>
    <w:rsid w:val="358D0651"/>
    <w:rsid w:val="45E7161C"/>
    <w:rsid w:val="54B46E5E"/>
    <w:rsid w:val="5721594E"/>
    <w:rsid w:val="5BEC7EA2"/>
    <w:rsid w:val="5E9F5687"/>
    <w:rsid w:val="5FC15498"/>
    <w:rsid w:val="640B4C07"/>
    <w:rsid w:val="6C70172B"/>
    <w:rsid w:val="79F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ca77fb22-8943-47c7-81d6-21fb7c94f151\&#31163;&#32844;&#35777;&#26126;&#35299;&#38500;&#21171;&#21160;&#21512;&#21516;&#35777;&#2612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离职证明解除劳动合同证明.docx</Template>
  <Pages>1</Pages>
  <Words>348</Words>
  <Characters>348</Characters>
  <Lines>0</Lines>
  <Paragraphs>0</Paragraphs>
  <TotalTime>0</TotalTime>
  <ScaleCrop>false</ScaleCrop>
  <LinksUpToDate>false</LinksUpToDate>
  <CharactersWithSpaces>682</CharactersWithSpaces>
  <Application>WPS Office_11.8.2.11473_F1E327BC-269C-435d-A152-05C5408002CA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2021-11-17T08:55:00Z</dcterms:created>
  <dc:creator>A fun kid.</dc:creator>
  <cp:lastModifiedBy>string</cp:lastModifiedBy>
  <cp:lastPrinted>2022-04-12T03:20:00Z</cp:lastPrinted>
  <dcterms:modified xsi:type="dcterms:W3CDTF">2022-04-13T08:38:33Z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2052-11.8.2.11473</vt:lpwstr>
  </property>
  <property fmtid="{D5CDD505-2E9C-101B-9397-08002B2CF9AE}" pid="3" name="KSOTemplateUUID">
    <vt:lpwstr>v1.0_mb_ogOtwO170TlmyD3u4fswyA==</vt:lpwstr>
  </property>
  <property fmtid="{D5CDD505-2E9C-101B-9397-08002B2CF9AE}" pid="4" name="ICV">
    <vt:lpwstr>7FF8E703D7614B99AF111F752A60A23B</vt:lpwstr>
  </property>
</Properties>
</file>