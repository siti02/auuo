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陈素霞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441424199712114847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自身学习与发展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23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04  月 23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陈素霞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441424199712114847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自身学习与发展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23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04  月 23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