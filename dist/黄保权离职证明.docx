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黄保权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431124200007034259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11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11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黄保权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431124200007034259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11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11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