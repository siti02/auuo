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211" w:firstLineChars="100"/>
        <w:jc w:val="right"/>
        <w:textAlignment w:val="auto"/>
        <w:outlineLvl w:val="9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211" w:firstLineChars="100"/>
        <w:jc w:val="right"/>
        <w:textAlignment w:val="auto"/>
        <w:outlineLvl w:val="9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公司存留（联）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0" w:leftChars="0" w:firstLine="360" w:firstLineChars="10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解除（终止）劳动关系证明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39" w:leftChars="114" w:firstLine="240" w:firstLineChars="100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兹有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刘思慧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（身份证号为：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  440111199210040420      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）于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2021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11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08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日入职我公司任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客服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岗位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，并签订为期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年的劳动合同，合同期限自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2021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11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08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日至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11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08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日止。现其因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个人原因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日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向公司提出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辞职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申请。因此，公司同意并决定于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07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日与其正式解除劳动关系，工资按照公司相关制度正常结算，无任何其他劳动纠纷。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79" w:leftChars="133" w:firstLine="240" w:firstLineChars="100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员工签字：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单位名称（盖章）：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2022  年  05  月 07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┈┈┈┈┈┈┈┈┈┈┈┈┈┈┈┈┈┈┈ 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骑缝章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┈┈┈┈┈┈┈┈┈┈┈┈┈┈┈┈┈┈┈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632" w:firstLineChars="300"/>
        <w:jc w:val="right"/>
        <w:textAlignment w:val="auto"/>
        <w:outlineLvl w:val="9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员工存留（联）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0" w:leftChars="0" w:firstLine="360" w:firstLineChars="10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解除（终止）劳动关系证明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39" w:leftChars="114" w:firstLine="240" w:firstLineChars="100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兹有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刘思慧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（身份证号为：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  440111199210040420      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）于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2021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11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08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日入职我公司任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客服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岗位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，并签订为期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年的劳动合同，合同期限自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2021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11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08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日至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11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08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日止。现其因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个人原因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日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向公司提出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辞职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申请。因此，公司同意并决定于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07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日与其正式解除劳动关系，工资按照公司相关制度正常结算，无任何其他劳动纠纷。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单位名称（盖章）：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2022  年  05  月 07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986" w:right="969" w:bottom="986" w:left="96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0</wp:posOffset>
          </wp:positionH>
          <wp:positionV relativeFrom="margin">
            <wp:align>bottom</wp:align>
          </wp:positionV>
          <wp:extent cx="5274310" cy="5170170"/>
          <wp:effectExtent l="0" t="0" r="0" b="0"/>
          <wp:wrapNone/>
          <wp:docPr id="7" name="WordPictureWatermark47272" descr="微信图片_202009251847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47272" descr="微信图片_20200925184744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70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D15EAE"/>
    <w:rsid w:val="0228375B"/>
    <w:rsid w:val="085E743E"/>
    <w:rsid w:val="15896F81"/>
    <w:rsid w:val="17675805"/>
    <w:rsid w:val="1A2067A9"/>
    <w:rsid w:val="1D573E37"/>
    <w:rsid w:val="23D15EAE"/>
    <w:rsid w:val="349D1BF9"/>
    <w:rsid w:val="358D0651"/>
    <w:rsid w:val="45E7161C"/>
    <w:rsid w:val="54B46E5E"/>
    <w:rsid w:val="5721594E"/>
    <w:rsid w:val="5BEC7EA2"/>
    <w:rsid w:val="5E9F5687"/>
    <w:rsid w:val="5FC15498"/>
    <w:rsid w:val="640B4C07"/>
    <w:rsid w:val="6C70172B"/>
    <w:rsid w:val="79F9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ca77fb22-8943-47c7-81d6-21fb7c94f151\&#31163;&#32844;&#35777;&#26126;&#35299;&#38500;&#21171;&#21160;&#21512;&#21516;&#35777;&#26126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离职证明解除劳动合同证明.docx</Template>
  <Pages>1</Pages>
  <Words>348</Words>
  <Characters>348</Characters>
  <Lines>0</Lines>
  <Paragraphs>0</Paragraphs>
  <TotalTime>0</TotalTime>
  <ScaleCrop>false</ScaleCrop>
  <LinksUpToDate>false</LinksUpToDate>
  <CharactersWithSpaces>682</CharactersWithSpaces>
  <Application>WPS Office_11.8.2.11473_F1E327BC-269C-435d-A152-05C5408002CA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2021-11-17T08:55:00Z</dcterms:created>
  <dc:creator>A fun kid.</dc:creator>
  <cp:lastModifiedBy>string</cp:lastModifiedBy>
  <cp:lastPrinted>2022-04-12T03:20:00Z</cp:lastPrinted>
  <dcterms:modified xsi:type="dcterms:W3CDTF">2022-04-13T08:38:33Z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2052-11.8.2.11473</vt:lpwstr>
  </property>
  <property fmtid="{D5CDD505-2E9C-101B-9397-08002B2CF9AE}" pid="3" name="KSOTemplateUUID">
    <vt:lpwstr>v1.0_mb_ogOtwO170TlmyD3u4fswyA==</vt:lpwstr>
  </property>
  <property fmtid="{D5CDD505-2E9C-101B-9397-08002B2CF9AE}" pid="4" name="ICV">
    <vt:lpwstr>7FF8E703D7614B99AF111F752A60A23B</vt:lpwstr>
  </property>
</Properties>
</file>