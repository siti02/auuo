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cstheme="minorEastAsia"/>
          <w:b/>
          <w:b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211" w:firstLineChars="100"/>
        <w:jc w:val="right"/>
        <w:textAlignment w:val="auto"/>
        <w:outlineLvl w:val="9"/>
        <w:rPr>
          <w:rFonts w:hint="default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公司存留（联）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谢谦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441881200011300211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23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79" w:leftChars="133" w:firstLine="240" w:firstLineChars="100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员工签字：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2022  年  05  月 23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┈┈┈┈┈┈┈┈┈┈┈┈┈┈┈┈┈┈┈ </w:t>
      </w: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骑缝章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┈┈┈┈┈┈┈┈┈┈┈┈┈┈┈┈┈┈┈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279" w:leftChars="133" w:firstLine="632" w:firstLineChars="300"/>
        <w:jc w:val="right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员工存留（联）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360" w:firstLineChars="100"/>
        <w:jc w:val="center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6"/>
          <w:szCs w:val="36"/>
          <w:lang w:val="en-US" w:eastAsia="zh-CN"/>
        </w:rPr>
        <w:t>解除（终止）劳动关系证明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360" w:lineRule="auto"/>
        <w:ind w:left="239" w:leftChars="114" w:firstLine="240" w:firstLineChars="100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兹有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谢谦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（身份证号为：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  441881200011300211      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eastAsia="zh-CN"/>
        </w:rPr>
        <w:t>）于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日入职我公司任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咨询师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岗位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，并签订为期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年的劳动合同，合同期限自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日至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2024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18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日止。现其因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个人原因 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2022 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19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日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向公司提出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none"/>
          <w:lang w:val="en-US" w:eastAsia="zh-CN"/>
        </w:rPr>
        <w:t>辞职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申请。因此，公司同意并决定于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2022 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年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05 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u w:val="single"/>
          <w:lang w:val="en-US" w:eastAsia="zh-CN"/>
        </w:rPr>
        <w:t xml:space="preserve">     23 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日与其正式解除劳动关系，工资按照公司相关制度正常结算，无任何其他劳动纠纷。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default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 xml:space="preserve">   单位名称（盖章）：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2022  年  05  月 23  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outlineLvl w:val="9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986" w:right="969" w:bottom="986" w:left="96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0</wp:posOffset>
          </wp:positionH>
          <wp:positionV relativeFrom="margin">
            <wp:align>bottom</wp:align>
          </wp:positionV>
          <wp:extent cx="5274310" cy="5170170"/>
          <wp:effectExtent l="0" t="0" r="0" b="0"/>
          <wp:wrapNone/>
          <wp:docPr id="7" name="WordPictureWatermark47272" descr="微信图片_2020092518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47272" descr="微信图片_20200925184744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170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15EAE"/>
    <w:rsid w:val="0228375B"/>
    <w:rsid w:val="085E743E"/>
    <w:rsid w:val="15896F81"/>
    <w:rsid w:val="17675805"/>
    <w:rsid w:val="1A2067A9"/>
    <w:rsid w:val="1D573E37"/>
    <w:rsid w:val="23D15EAE"/>
    <w:rsid w:val="349D1BF9"/>
    <w:rsid w:val="358D0651"/>
    <w:rsid w:val="45E7161C"/>
    <w:rsid w:val="54B46E5E"/>
    <w:rsid w:val="5721594E"/>
    <w:rsid w:val="5BEC7EA2"/>
    <w:rsid w:val="5E9F5687"/>
    <w:rsid w:val="5FC15498"/>
    <w:rsid w:val="640B4C07"/>
    <w:rsid w:val="6C70172B"/>
    <w:rsid w:val="79F9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ca77fb22-8943-47c7-81d6-21fb7c94f151\&#31163;&#32844;&#35777;&#26126;&#35299;&#38500;&#21171;&#21160;&#21512;&#21516;&#35777;&#26126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离职证明解除劳动合同证明.docx</Template>
  <Pages>1</Pages>
  <Words>348</Words>
  <Characters>348</Characters>
  <Lines>0</Lines>
  <Paragraphs>0</Paragraphs>
  <TotalTime>0</TotalTime>
  <ScaleCrop>false</ScaleCrop>
  <LinksUpToDate>false</LinksUpToDate>
  <CharactersWithSpaces>682</CharactersWithSpaces>
  <Application>WPS Office_11.8.2.11473_F1E327BC-269C-435d-A152-05C5408002CA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2021-11-17T08:55:00Z</dcterms:created>
  <dc:creator>A fun kid.</dc:creator>
  <cp:lastModifiedBy>string</cp:lastModifiedBy>
  <cp:lastPrinted>2022-04-12T03:20:00Z</cp:lastPrinted>
  <dcterms:modified xsi:type="dcterms:W3CDTF">2022-04-13T08:38:33Z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2052-11.8.2.11473</vt:lpwstr>
  </property>
  <property fmtid="{D5CDD505-2E9C-101B-9397-08002B2CF9AE}" pid="3" name="KSOTemplateUUID">
    <vt:lpwstr>v1.0_mb_ogOtwO170TlmyD3u4fswyA==</vt:lpwstr>
  </property>
  <property fmtid="{D5CDD505-2E9C-101B-9397-08002B2CF9AE}" pid="4" name="ICV">
    <vt:lpwstr>7FF8E703D7614B99AF111F752A60A23B</vt:lpwstr>
  </property>
</Properties>
</file>