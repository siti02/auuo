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杨志武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441622199805286478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05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05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杨志武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441622199805286478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05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05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