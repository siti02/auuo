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李肖玲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440921198809263569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部门经理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04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04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李肖玲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440921198809263569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部门经理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04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04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