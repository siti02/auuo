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真理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152301199305291717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市场专员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20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真理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152301199305291717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市场专员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06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20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20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20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