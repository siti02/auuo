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邝思婷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431023199711206547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客服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30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04  月 30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邝思婷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431023199711206547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客服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2021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30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30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04  月 30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