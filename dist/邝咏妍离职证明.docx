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邝咏妍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440104199204113728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咨询顾问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29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04  月 29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邝咏妍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440104199204113728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咨询顾问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29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04  月 29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