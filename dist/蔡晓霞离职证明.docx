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蔡晓霞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441424199905222043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4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06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自身学习与发展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30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04  月 30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蔡晓霞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441424199905222043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4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06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自身学习与发展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30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04  月 30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