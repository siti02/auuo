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周如茵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440105199912174848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新媒体运营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6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周如茵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440105199912174848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新媒体运营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6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