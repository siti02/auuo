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陆秀梅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441881199712225028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拓展专员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18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18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陆秀梅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441881199712225028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拓展专员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18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18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