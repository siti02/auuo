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孙大友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44088219980216912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咨询师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06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06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05  月 06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孙大友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44088219980216912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咨询师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06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06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05  月 06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