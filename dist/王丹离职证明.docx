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王丹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440982198812232766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现场接待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28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03  月 28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王丹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440982198812232766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现场接待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28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03  月 28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