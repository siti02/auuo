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马健伟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440103198311260014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总经理助理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4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2019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19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04  月 19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马健伟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440103198311260014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总经理助理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4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2019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19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04  月 19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