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name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uid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rn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ry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rr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zw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nx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sn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sy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sr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jn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jy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jr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yy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tn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ty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tr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gn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gy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gr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dqn  年  dqy  月 dqr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name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uid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rn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ry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rr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zw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nx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sn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sy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sr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jn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jy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jr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yy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tn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ty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tr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gn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gy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gr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dqn  年  dqy  月 dqr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